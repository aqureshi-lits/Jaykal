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4.xml" Id="Rc246b8eb27884a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d d r e s s > A d d r e s s < / A d d r e s s >  
         < A d d r s s 2 > A d d r s s 2 < / A d d r s s 2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i t y > C i t y < / C i t y >  
         < C o m N a m e > C o m N a m e < / C o m N a m e >  
         < C o m p _ P o s t > C o m p _ P o s t < / C o m p _ P o s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N > C o m p a n y T R N < / C o m p a n y T R N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C o n t r y > C o m p C o n t r y < / C o m p C o n t r y >  
         < C o m p E m a i l > C o m p E m a i l < / C o m p E m a i l >  
         < C o m p F a x > C o m p F a x < / C o m p F a x >  
         < C o m p P h o n e > C o m p P h o n e < / C o m p P h o n e >  
         < C o m p P i c   /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> E x t e r n a l D o c < / E x t e r n a l D o c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i n g l e _ T R N > S i n g l e _ T R N < / S i n g l e _ T R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